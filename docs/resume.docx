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B5CF8" w14:textId="4112005E" w:rsidR="000C5155" w:rsidRPr="00C75F58" w:rsidRDefault="002A091E" w:rsidP="00040690">
      <w:pPr>
        <w:pStyle w:val="Title"/>
        <w:jc w:val="center"/>
        <w:rPr>
          <w:rFonts w:ascii="Calibri" w:hAnsi="Calibri" w:cs="Calibri"/>
          <w:b/>
          <w:color w:val="000000" w:themeColor="text1"/>
        </w:rPr>
      </w:pPr>
      <w:r w:rsidRPr="00C75F58">
        <w:rPr>
          <w:rFonts w:ascii="Calibri" w:hAnsi="Calibri" w:cs="Calibri"/>
          <w:b/>
          <w:color w:val="000000" w:themeColor="text1"/>
        </w:rPr>
        <w:t>Deekshit Garimella</w:t>
      </w:r>
    </w:p>
    <w:p w14:paraId="760A65BD" w14:textId="485616EA" w:rsidR="000C5155" w:rsidRPr="00C75F58" w:rsidRDefault="002A091E" w:rsidP="003C7882">
      <w:pPr>
        <w:pStyle w:val="ContactInfo"/>
        <w:spacing w:line="240" w:lineRule="auto"/>
        <w:jc w:val="center"/>
        <w:rPr>
          <w:rFonts w:ascii="Calibri" w:hAnsi="Calibri" w:cs="Calibri"/>
          <w:color w:val="000000" w:themeColor="text1"/>
          <w:sz w:val="20"/>
        </w:rPr>
      </w:pPr>
      <w:r w:rsidRPr="00C75F58">
        <w:rPr>
          <w:rFonts w:ascii="Calibri" w:hAnsi="Calibri" w:cs="Calibri"/>
          <w:color w:val="000000" w:themeColor="text1"/>
          <w:sz w:val="20"/>
        </w:rPr>
        <w:t>+1 (571)-465-</w:t>
      </w:r>
      <w:r w:rsidR="00040690" w:rsidRPr="00C75F58">
        <w:rPr>
          <w:rFonts w:ascii="Calibri" w:hAnsi="Calibri" w:cs="Calibri"/>
          <w:color w:val="000000" w:themeColor="text1"/>
          <w:sz w:val="20"/>
        </w:rPr>
        <w:t>0264 | </w:t>
      </w:r>
      <w:hyperlink r:id="rId7" w:history="1">
        <w:r w:rsidR="003C7882" w:rsidRPr="00C75F58">
          <w:rPr>
            <w:rStyle w:val="Hyperlink"/>
            <w:rFonts w:ascii="Calibri" w:hAnsi="Calibri" w:cs="Calibri"/>
            <w:b/>
            <w:color w:val="0070C0"/>
            <w:sz w:val="20"/>
          </w:rPr>
          <w:t>deekshitg15@gmail.com</w:t>
        </w:r>
      </w:hyperlink>
      <w:r w:rsidR="003C7882" w:rsidRPr="00C75F58">
        <w:rPr>
          <w:rFonts w:ascii="Calibri" w:hAnsi="Calibri" w:cs="Calibri"/>
          <w:color w:val="000000" w:themeColor="text1"/>
          <w:sz w:val="20"/>
        </w:rPr>
        <w:t xml:space="preserve"> </w:t>
      </w:r>
      <w:r w:rsidR="00040690" w:rsidRPr="00C75F58">
        <w:rPr>
          <w:rFonts w:ascii="Calibri" w:hAnsi="Calibri" w:cs="Calibri"/>
          <w:color w:val="000000" w:themeColor="text1"/>
          <w:sz w:val="20"/>
        </w:rPr>
        <w:t>| 23206</w:t>
      </w:r>
      <w:r w:rsidRPr="00C75F58">
        <w:rPr>
          <w:rFonts w:ascii="Calibri" w:hAnsi="Calibri" w:cs="Calibri"/>
          <w:color w:val="000000" w:themeColor="text1"/>
          <w:sz w:val="20"/>
        </w:rPr>
        <w:t xml:space="preserve"> Manitoba Ct, Ashburn, VA, 20148</w:t>
      </w:r>
    </w:p>
    <w:p w14:paraId="477F15D8" w14:textId="0E74AE43" w:rsidR="00040690" w:rsidRPr="00EB744C" w:rsidRDefault="00427E87" w:rsidP="006D561B">
      <w:pPr>
        <w:pStyle w:val="ContactInfo"/>
        <w:spacing w:line="240" w:lineRule="auto"/>
        <w:jc w:val="center"/>
        <w:rPr>
          <w:rFonts w:ascii="Calibri" w:hAnsi="Calibri" w:cs="Calibri"/>
          <w:b/>
          <w:sz w:val="20"/>
        </w:rPr>
      </w:pPr>
      <w:hyperlink r:id="rId8" w:history="1">
        <w:r w:rsidRPr="00C75F58">
          <w:rPr>
            <w:rStyle w:val="Hyperlink"/>
            <w:rFonts w:ascii="Calibri" w:hAnsi="Calibri" w:cs="Calibri"/>
            <w:b/>
            <w:color w:val="0070C0"/>
            <w:sz w:val="20"/>
          </w:rPr>
          <w:t>https://www.linkedin.com/in/deekshitg/</w:t>
        </w:r>
      </w:hyperlink>
      <w:r w:rsidR="00040690" w:rsidRPr="00C75F58">
        <w:rPr>
          <w:rFonts w:ascii="Calibri" w:hAnsi="Calibri" w:cs="Calibri"/>
          <w:b/>
          <w:color w:val="0070C0"/>
          <w:sz w:val="20"/>
        </w:rPr>
        <w:t xml:space="preserve"> | </w:t>
      </w:r>
      <w:hyperlink r:id="rId9" w:history="1">
        <w:r w:rsidRPr="00C75F58">
          <w:rPr>
            <w:rStyle w:val="Hyperlink"/>
            <w:rFonts w:ascii="Calibri" w:hAnsi="Calibri" w:cs="Calibri"/>
            <w:b/>
            <w:color w:val="0070C0"/>
            <w:sz w:val="20"/>
          </w:rPr>
          <w:t>https://github.com/deekshitg</w:t>
        </w:r>
      </w:hyperlink>
      <w:r w:rsidR="00040690" w:rsidRPr="00C75F58">
        <w:rPr>
          <w:rFonts w:ascii="Calibri" w:hAnsi="Calibri" w:cs="Calibri"/>
          <w:b/>
          <w:color w:val="0070C0"/>
          <w:sz w:val="20"/>
        </w:rPr>
        <w:t xml:space="preserve"> </w:t>
      </w:r>
      <w:r w:rsidRPr="00C75F58">
        <w:rPr>
          <w:rFonts w:ascii="Calibri" w:hAnsi="Calibri" w:cs="Calibri"/>
          <w:b/>
          <w:color w:val="0070C0"/>
          <w:sz w:val="20"/>
        </w:rPr>
        <w:t>|</w:t>
      </w:r>
      <w:r w:rsidR="00040690" w:rsidRPr="00C75F58">
        <w:rPr>
          <w:rFonts w:ascii="Calibri" w:hAnsi="Calibri" w:cs="Calibri"/>
          <w:b/>
          <w:color w:val="0070C0"/>
          <w:sz w:val="20"/>
        </w:rPr>
        <w:t xml:space="preserve"> </w:t>
      </w:r>
      <w:hyperlink r:id="rId10" w:history="1">
        <w:r w:rsidR="00040690" w:rsidRPr="00C75F58">
          <w:rPr>
            <w:rStyle w:val="Hyperlink"/>
            <w:rFonts w:ascii="Calibri" w:hAnsi="Calibri" w:cs="Calibri"/>
            <w:b/>
            <w:color w:val="0070C0"/>
            <w:sz w:val="20"/>
          </w:rPr>
          <w:t>https://deekshitg.github.io/</w:t>
        </w:r>
      </w:hyperlink>
    </w:p>
    <w:p w14:paraId="07EE0717" w14:textId="59AD2651" w:rsidR="000C5155" w:rsidRPr="00C75F58" w:rsidRDefault="00C93811" w:rsidP="009B36CF">
      <w:pPr>
        <w:pStyle w:val="Heading1"/>
        <w:spacing w:after="0" w:line="276" w:lineRule="auto"/>
        <w:rPr>
          <w:rFonts w:ascii="Calibri" w:hAnsi="Calibri" w:cs="Calibri"/>
          <w:b/>
          <w:color w:val="000000" w:themeColor="text1"/>
        </w:rPr>
      </w:pPr>
      <w:r w:rsidRPr="00C75F58">
        <w:rPr>
          <w:rFonts w:ascii="Calibri" w:hAnsi="Calibri" w:cs="Calibri"/>
          <w:b/>
          <w:color w:val="000000" w:themeColor="text1"/>
        </w:rPr>
        <w:t>Summary</w:t>
      </w:r>
    </w:p>
    <w:p w14:paraId="1781EC36" w14:textId="77777777" w:rsidR="003F24BB" w:rsidRPr="00EB744C" w:rsidRDefault="003F24BB" w:rsidP="00427E87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 xml:space="preserve">Enthusiastic </w:t>
      </w:r>
      <w:r w:rsidRPr="00EB744C">
        <w:rPr>
          <w:rFonts w:ascii="Calibri" w:hAnsi="Calibri" w:cs="Calibri"/>
          <w:b/>
        </w:rPr>
        <w:t>project-oriented team player</w:t>
      </w:r>
      <w:r w:rsidRPr="00EB744C">
        <w:rPr>
          <w:rFonts w:ascii="Calibri" w:hAnsi="Calibri" w:cs="Calibri"/>
        </w:rPr>
        <w:t xml:space="preserve"> adept at collaborating with multicultural teams.</w:t>
      </w:r>
    </w:p>
    <w:p w14:paraId="1742B16E" w14:textId="44EF0C67" w:rsidR="003F24BB" w:rsidRDefault="003F24BB" w:rsidP="00427E87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 xml:space="preserve">1+ years of experience in developing enterprise applications using </w:t>
      </w:r>
      <w:r w:rsidR="00C75F58">
        <w:rPr>
          <w:rFonts w:ascii="Calibri" w:hAnsi="Calibri" w:cs="Calibri"/>
        </w:rPr>
        <w:t xml:space="preserve">backend technologies like </w:t>
      </w:r>
      <w:r w:rsidRPr="00EB744C">
        <w:rPr>
          <w:rFonts w:ascii="Calibri" w:hAnsi="Calibri" w:cs="Calibri"/>
          <w:b/>
        </w:rPr>
        <w:t>Java, J2EE, Spring MVC, JDBC, Servlets, JSP, Hibernate, SQL and relational databases</w:t>
      </w:r>
      <w:r w:rsidR="00C75F58">
        <w:rPr>
          <w:rFonts w:ascii="Calibri" w:hAnsi="Calibri" w:cs="Calibri"/>
          <w:b/>
        </w:rPr>
        <w:t xml:space="preserve"> </w:t>
      </w:r>
      <w:r w:rsidR="00C75F58" w:rsidRPr="009B36CF">
        <w:rPr>
          <w:rFonts w:ascii="Calibri" w:hAnsi="Calibri" w:cs="Calibri"/>
        </w:rPr>
        <w:t xml:space="preserve">and front-end </w:t>
      </w:r>
      <w:r w:rsidR="009B36CF" w:rsidRPr="009B36CF">
        <w:rPr>
          <w:rFonts w:ascii="Calibri" w:hAnsi="Calibri" w:cs="Calibri"/>
        </w:rPr>
        <w:t>technologies like</w:t>
      </w:r>
      <w:r w:rsidR="009B36CF">
        <w:rPr>
          <w:rFonts w:ascii="Calibri" w:hAnsi="Calibri" w:cs="Calibri"/>
          <w:b/>
        </w:rPr>
        <w:t xml:space="preserve"> HTML, CSS, JavaScript, jQuery, AJAX</w:t>
      </w:r>
      <w:r w:rsidRPr="00EB744C">
        <w:rPr>
          <w:rFonts w:ascii="Calibri" w:hAnsi="Calibri" w:cs="Calibri"/>
        </w:rPr>
        <w:t>.</w:t>
      </w:r>
    </w:p>
    <w:p w14:paraId="67CD3DA5" w14:textId="7997E659" w:rsidR="00C75F58" w:rsidRPr="00EB744C" w:rsidRDefault="00C75F58" w:rsidP="00427E87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Solid Understanding of </w:t>
      </w:r>
      <w:r w:rsidRPr="009B36CF">
        <w:rPr>
          <w:rFonts w:ascii="Calibri" w:hAnsi="Calibri" w:cs="Calibri"/>
          <w:b/>
        </w:rPr>
        <w:t xml:space="preserve">Object </w:t>
      </w:r>
      <w:r w:rsidR="009B36CF">
        <w:rPr>
          <w:rFonts w:ascii="Calibri" w:hAnsi="Calibri" w:cs="Calibri"/>
          <w:b/>
        </w:rPr>
        <w:t>O</w:t>
      </w:r>
      <w:r w:rsidRPr="009B36CF">
        <w:rPr>
          <w:rFonts w:ascii="Calibri" w:hAnsi="Calibri" w:cs="Calibri"/>
          <w:b/>
        </w:rPr>
        <w:t xml:space="preserve">riented </w:t>
      </w:r>
      <w:r w:rsidR="009B36CF">
        <w:rPr>
          <w:rFonts w:ascii="Calibri" w:hAnsi="Calibri" w:cs="Calibri"/>
          <w:b/>
        </w:rPr>
        <w:t>D</w:t>
      </w:r>
      <w:r w:rsidRPr="009B36CF">
        <w:rPr>
          <w:rFonts w:ascii="Calibri" w:hAnsi="Calibri" w:cs="Calibri"/>
          <w:b/>
        </w:rPr>
        <w:t xml:space="preserve">evelopment </w:t>
      </w:r>
      <w:r w:rsidRPr="009B36CF">
        <w:rPr>
          <w:rFonts w:ascii="Calibri" w:hAnsi="Calibri" w:cs="Calibri"/>
        </w:rPr>
        <w:t>principles</w:t>
      </w:r>
      <w:r>
        <w:rPr>
          <w:rFonts w:ascii="Calibri" w:hAnsi="Calibri" w:cs="Calibri"/>
        </w:rPr>
        <w:t xml:space="preserve"> and </w:t>
      </w:r>
      <w:r w:rsidRPr="009B36CF">
        <w:rPr>
          <w:rFonts w:ascii="Calibri" w:hAnsi="Calibri" w:cs="Calibri"/>
          <w:b/>
        </w:rPr>
        <w:t>Design Patterns</w:t>
      </w:r>
      <w:r>
        <w:rPr>
          <w:rFonts w:ascii="Calibri" w:hAnsi="Calibri" w:cs="Calibri"/>
        </w:rPr>
        <w:t>.</w:t>
      </w:r>
    </w:p>
    <w:p w14:paraId="5192A18C" w14:textId="15B460B3" w:rsidR="000C5155" w:rsidRPr="00EB744C" w:rsidRDefault="003F24BB" w:rsidP="00427E87">
      <w:pPr>
        <w:pStyle w:val="ListParagraph"/>
        <w:numPr>
          <w:ilvl w:val="0"/>
          <w:numId w:val="15"/>
        </w:numPr>
        <w:spacing w:line="240" w:lineRule="auto"/>
        <w:ind w:left="36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 xml:space="preserve">Experience in working in a </w:t>
      </w:r>
      <w:r w:rsidRPr="00EB744C">
        <w:rPr>
          <w:rFonts w:ascii="Calibri" w:hAnsi="Calibri" w:cs="Calibri"/>
          <w:b/>
        </w:rPr>
        <w:t>fast-paced, highly collaborative, agile development</w:t>
      </w:r>
      <w:r w:rsidRPr="00EB744C">
        <w:rPr>
          <w:rFonts w:ascii="Calibri" w:hAnsi="Calibri" w:cs="Calibri"/>
        </w:rPr>
        <w:t xml:space="preserve"> environment in support of short iterative cycles. </w:t>
      </w:r>
      <w:r w:rsidR="002A091E" w:rsidRPr="00EB744C">
        <w:rPr>
          <w:rFonts w:ascii="Calibri" w:hAnsi="Calibri" w:cs="Calibri"/>
        </w:rPr>
        <w:t xml:space="preserve"> </w:t>
      </w:r>
    </w:p>
    <w:p w14:paraId="014C4770" w14:textId="4D472E94" w:rsidR="00C056DC" w:rsidRPr="00C75F58" w:rsidRDefault="00427E87" w:rsidP="009B36CF">
      <w:pPr>
        <w:pStyle w:val="Heading1"/>
        <w:spacing w:after="0" w:line="276" w:lineRule="auto"/>
        <w:rPr>
          <w:rFonts w:ascii="Calibri" w:hAnsi="Calibri" w:cs="Calibri"/>
          <w:b/>
          <w:color w:val="000000" w:themeColor="text1"/>
        </w:rPr>
      </w:pPr>
      <w:r w:rsidRPr="00C75F58">
        <w:rPr>
          <w:rFonts w:ascii="Calibri" w:hAnsi="Calibri" w:cs="Calibri"/>
          <w:b/>
          <w:color w:val="000000" w:themeColor="text1"/>
        </w:rPr>
        <w:t>Technical Skills</w:t>
      </w:r>
    </w:p>
    <w:p w14:paraId="665D436A" w14:textId="2B19E24A" w:rsidR="00C056DC" w:rsidRPr="00EB744C" w:rsidRDefault="004658AF" w:rsidP="00427E87">
      <w:pPr>
        <w:spacing w:line="240" w:lineRule="auto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  <w:b/>
        </w:rPr>
        <w:t>Programming</w:t>
      </w:r>
      <w:r w:rsidR="00427E87" w:rsidRPr="00EB744C">
        <w:rPr>
          <w:rFonts w:ascii="Calibri" w:hAnsi="Calibri" w:cs="Calibri"/>
          <w:b/>
        </w:rPr>
        <w:t>/Web</w:t>
      </w:r>
      <w:r w:rsidRPr="00EB744C">
        <w:rPr>
          <w:rFonts w:ascii="Calibri" w:hAnsi="Calibri" w:cs="Calibri"/>
          <w:b/>
        </w:rPr>
        <w:t>:</w:t>
      </w:r>
      <w:r w:rsidRPr="00EB744C">
        <w:rPr>
          <w:rFonts w:ascii="Calibri" w:hAnsi="Calibri" w:cs="Calibri"/>
        </w:rPr>
        <w:t xml:space="preserve"> C, Java, PHP, Python</w:t>
      </w:r>
      <w:r w:rsidR="00427E87" w:rsidRPr="00EB744C">
        <w:rPr>
          <w:rFonts w:ascii="Calibri" w:hAnsi="Calibri" w:cs="Calibri"/>
        </w:rPr>
        <w:t xml:space="preserve">, </w:t>
      </w:r>
      <w:r w:rsidR="00427E87" w:rsidRPr="00EB744C">
        <w:rPr>
          <w:rFonts w:ascii="Calibri" w:hAnsi="Calibri" w:cs="Calibri"/>
        </w:rPr>
        <w:t>HTML, CSS, JavaScript, JSP, Servlets, Hibernate, Spring MVC, jQuery, AJAX, REST, Bootstrap, XML, JSON</w:t>
      </w:r>
    </w:p>
    <w:p w14:paraId="30BBB622" w14:textId="737126A0" w:rsidR="004658AF" w:rsidRPr="00EB744C" w:rsidRDefault="004658AF" w:rsidP="00427E87">
      <w:pPr>
        <w:spacing w:line="240" w:lineRule="auto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  <w:b/>
        </w:rPr>
        <w:t>Databases:</w:t>
      </w:r>
      <w:r w:rsidRPr="00EB744C">
        <w:rPr>
          <w:rFonts w:ascii="Calibri" w:hAnsi="Calibri" w:cs="Calibri"/>
        </w:rPr>
        <w:t xml:space="preserve"> Oracle, MySQL, DB2</w:t>
      </w:r>
    </w:p>
    <w:p w14:paraId="08B2B4A6" w14:textId="5307CBAE" w:rsidR="00EB744C" w:rsidRPr="00EB744C" w:rsidRDefault="004658AF" w:rsidP="00427E87">
      <w:pPr>
        <w:spacing w:line="240" w:lineRule="auto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  <w:b/>
        </w:rPr>
        <w:t>Version Control</w:t>
      </w:r>
      <w:r w:rsidR="00427E87" w:rsidRPr="00EB744C">
        <w:rPr>
          <w:rFonts w:ascii="Calibri" w:hAnsi="Calibri" w:cs="Calibri"/>
          <w:b/>
        </w:rPr>
        <w:t>/Tools/OS</w:t>
      </w:r>
      <w:r w:rsidRPr="00EB744C">
        <w:rPr>
          <w:rFonts w:ascii="Calibri" w:hAnsi="Calibri" w:cs="Calibri"/>
          <w:b/>
        </w:rPr>
        <w:t>:</w:t>
      </w:r>
      <w:r w:rsidRPr="00EB744C">
        <w:rPr>
          <w:rFonts w:ascii="Calibri" w:hAnsi="Calibri" w:cs="Calibri"/>
        </w:rPr>
        <w:t xml:space="preserve"> Git, SVN</w:t>
      </w:r>
      <w:r w:rsidR="00427E87" w:rsidRPr="00EB744C">
        <w:rPr>
          <w:rFonts w:ascii="Calibri" w:hAnsi="Calibri" w:cs="Calibri"/>
        </w:rPr>
        <w:t xml:space="preserve">, </w:t>
      </w:r>
      <w:r w:rsidR="00427E87" w:rsidRPr="00EB744C">
        <w:rPr>
          <w:rFonts w:ascii="Calibri" w:hAnsi="Calibri" w:cs="Calibri"/>
        </w:rPr>
        <w:t>Eclipse, NetBeans, IntelliJ, Brackets, Atom, TOAD, SQL developer, Postman, JIRA, Jenkins</w:t>
      </w:r>
      <w:r w:rsidR="00427E87" w:rsidRPr="00EB744C">
        <w:rPr>
          <w:rFonts w:ascii="Calibri" w:hAnsi="Calibri" w:cs="Calibri"/>
        </w:rPr>
        <w:t xml:space="preserve">, </w:t>
      </w:r>
      <w:r w:rsidR="00427E87" w:rsidRPr="00EB744C">
        <w:rPr>
          <w:rFonts w:ascii="Calibri" w:hAnsi="Calibri" w:cs="Calibri"/>
        </w:rPr>
        <w:t>Maven, Log4j, tomcat, Windows, Unix, MacOS</w:t>
      </w:r>
      <w:r w:rsidRPr="00EB744C">
        <w:rPr>
          <w:rFonts w:ascii="Calibri" w:hAnsi="Calibri" w:cs="Calibri"/>
        </w:rPr>
        <w:t xml:space="preserve">  </w:t>
      </w:r>
    </w:p>
    <w:p w14:paraId="0B06218D" w14:textId="0B5DB9D2" w:rsidR="00EB744C" w:rsidRPr="00C75F58" w:rsidRDefault="00EB744C" w:rsidP="009B36CF">
      <w:pPr>
        <w:pStyle w:val="Heading1"/>
        <w:spacing w:after="0" w:line="276" w:lineRule="auto"/>
        <w:rPr>
          <w:rFonts w:ascii="Calibri" w:hAnsi="Calibri" w:cs="Calibri"/>
          <w:b/>
          <w:color w:val="000000" w:themeColor="text1"/>
        </w:rPr>
      </w:pPr>
      <w:r w:rsidRPr="00C75F58">
        <w:rPr>
          <w:rFonts w:ascii="Calibri" w:hAnsi="Calibri" w:cs="Calibri"/>
          <w:b/>
          <w:color w:val="000000" w:themeColor="text1"/>
        </w:rPr>
        <w:t>Certifications</w:t>
      </w:r>
    </w:p>
    <w:p w14:paraId="1DA804DF" w14:textId="2B8BF215" w:rsidR="00EB744C" w:rsidRPr="00C75F58" w:rsidRDefault="00EB744C" w:rsidP="00C75F58">
      <w:pPr>
        <w:spacing w:line="240" w:lineRule="auto"/>
        <w:jc w:val="both"/>
        <w:rPr>
          <w:rFonts w:ascii="Calibri" w:hAnsi="Calibri" w:cs="Calibri"/>
        </w:rPr>
      </w:pPr>
      <w:r w:rsidRPr="00C75F58">
        <w:rPr>
          <w:rFonts w:ascii="Calibri" w:hAnsi="Calibri" w:cs="Calibri"/>
        </w:rPr>
        <w:t xml:space="preserve">1) </w:t>
      </w:r>
      <w:r w:rsidRPr="00C75F58">
        <w:rPr>
          <w:rFonts w:ascii="Calibri" w:hAnsi="Calibri" w:cs="Calibri"/>
        </w:rPr>
        <w:t>IBM CE - Enterprise Application Development (J2EE) using IBM Rational Application Developer</w:t>
      </w:r>
      <w:r w:rsidRPr="00C75F58">
        <w:rPr>
          <w:rFonts w:ascii="Calibri" w:hAnsi="Calibri" w:cs="Calibri"/>
        </w:rPr>
        <w:t xml:space="preserve">; 2) </w:t>
      </w:r>
      <w:r w:rsidRPr="00C75F58">
        <w:rPr>
          <w:rFonts w:ascii="Calibri" w:hAnsi="Calibri" w:cs="Calibri"/>
        </w:rPr>
        <w:t>IBM certified Rational Application Developer for WebSphere Software V6.0</w:t>
      </w:r>
      <w:r w:rsidRPr="00C75F58">
        <w:rPr>
          <w:rFonts w:ascii="Calibri" w:hAnsi="Calibri" w:cs="Calibri"/>
        </w:rPr>
        <w:t xml:space="preserve">; 3) </w:t>
      </w:r>
      <w:r w:rsidRPr="00C75F58">
        <w:rPr>
          <w:rFonts w:ascii="Calibri" w:hAnsi="Calibri" w:cs="Calibri"/>
        </w:rPr>
        <w:t>IBM DB2 Academic Associate: DB2 Database and Application Fundamentals</w:t>
      </w:r>
      <w:r w:rsidRPr="00C75F58">
        <w:rPr>
          <w:rFonts w:ascii="Calibri" w:hAnsi="Calibri" w:cs="Calibri"/>
        </w:rPr>
        <w:t xml:space="preserve">; 4) </w:t>
      </w:r>
      <w:r w:rsidRPr="00C75F58">
        <w:rPr>
          <w:rFonts w:ascii="Calibri" w:hAnsi="Calibri" w:cs="Calibri"/>
        </w:rPr>
        <w:t>MCPS: Microsoft Certified Professional.</w:t>
      </w:r>
    </w:p>
    <w:p w14:paraId="22F02E66" w14:textId="13DB97FF" w:rsidR="00C056DC" w:rsidRPr="00EB744C" w:rsidRDefault="002B1664" w:rsidP="009B36CF">
      <w:pPr>
        <w:pStyle w:val="Heading1"/>
        <w:spacing w:after="0" w:line="276" w:lineRule="auto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Experience heading:"/>
          <w:tag w:val="Experience heading:"/>
          <w:id w:val="69094262"/>
          <w:placeholder>
            <w:docPart w:val="BEC3B8229B0344CAA1462747D105E3C8"/>
          </w:placeholder>
          <w:temporary/>
          <w:showingPlcHdr/>
          <w15:appearance w15:val="hidden"/>
        </w:sdtPr>
        <w:sdtContent>
          <w:r w:rsidR="00C056DC" w:rsidRPr="00C75F58">
            <w:rPr>
              <w:rFonts w:ascii="Calibri" w:hAnsi="Calibri" w:cs="Calibri"/>
              <w:b/>
              <w:color w:val="000000" w:themeColor="text1"/>
            </w:rPr>
            <w:t>Experience</w:t>
          </w:r>
        </w:sdtContent>
      </w:sdt>
    </w:p>
    <w:p w14:paraId="6A62BD51" w14:textId="4AC81E5E" w:rsidR="002A3A3C" w:rsidRPr="00C75F58" w:rsidRDefault="003C7882" w:rsidP="002A3A3C">
      <w:pPr>
        <w:pStyle w:val="Heading2"/>
        <w:rPr>
          <w:rFonts w:ascii="Calibri" w:hAnsi="Calibri" w:cs="Calibri"/>
          <w:b/>
        </w:rPr>
      </w:pPr>
      <w:r w:rsidRPr="00C75F58">
        <w:rPr>
          <w:rFonts w:ascii="Calibri" w:hAnsi="Calibri" w:cs="Calibri"/>
          <w:b/>
          <w:i/>
          <w:color w:val="000000" w:themeColor="text1"/>
          <w:u w:val="single"/>
        </w:rPr>
        <w:t>Software Developer</w:t>
      </w:r>
      <w:r w:rsidRPr="00C75F58">
        <w:rPr>
          <w:rFonts w:ascii="Calibri" w:hAnsi="Calibri" w:cs="Calibri"/>
          <w:b/>
          <w:color w:val="000000" w:themeColor="text1"/>
        </w:rPr>
        <w:t xml:space="preserve">, </w:t>
      </w:r>
      <w:r w:rsidR="002A3A3C" w:rsidRPr="00C75F58">
        <w:rPr>
          <w:rFonts w:ascii="Calibri" w:hAnsi="Calibri" w:cs="Calibri"/>
          <w:b/>
          <w:color w:val="000000" w:themeColor="text1"/>
        </w:rPr>
        <w:t>Tata Consultancy Services Ltd., India</w:t>
      </w:r>
      <w:r w:rsidR="007A3096" w:rsidRPr="00C75F58">
        <w:rPr>
          <w:rFonts w:ascii="Calibri" w:hAnsi="Calibri" w:cs="Calibri"/>
          <w:b/>
          <w:color w:val="000000" w:themeColor="text1"/>
        </w:rPr>
        <w:tab/>
      </w:r>
      <w:r w:rsidR="007A3096"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 xml:space="preserve">           </w:t>
      </w:r>
      <w:r w:rsidR="00C75F58">
        <w:rPr>
          <w:rFonts w:ascii="Calibri" w:hAnsi="Calibri" w:cs="Calibri"/>
          <w:b/>
          <w:color w:val="000000" w:themeColor="text1"/>
        </w:rPr>
        <w:t xml:space="preserve">                     </w:t>
      </w:r>
      <w:r w:rsidR="007A3096" w:rsidRPr="00C75F58">
        <w:rPr>
          <w:rFonts w:ascii="Calibri" w:hAnsi="Calibri" w:cs="Calibri"/>
          <w:b/>
          <w:color w:val="000000" w:themeColor="text1"/>
        </w:rPr>
        <w:t>Jul 2015 – Jul 2016</w:t>
      </w:r>
    </w:p>
    <w:p w14:paraId="7DAE5ACC" w14:textId="09E3583E" w:rsidR="002A3A3C" w:rsidRPr="00EB744C" w:rsidRDefault="007A3096" w:rsidP="003C7882">
      <w:pPr>
        <w:pStyle w:val="ListParagraph"/>
        <w:numPr>
          <w:ilvl w:val="0"/>
          <w:numId w:val="14"/>
        </w:numPr>
        <w:spacing w:line="240" w:lineRule="auto"/>
        <w:ind w:left="270" w:hanging="27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 xml:space="preserve">Developed Portal to </w:t>
      </w:r>
      <w:r w:rsidR="004D2D00" w:rsidRPr="00EB744C">
        <w:rPr>
          <w:rFonts w:ascii="Calibri" w:hAnsi="Calibri" w:cs="Calibri"/>
        </w:rPr>
        <w:t>calculate the risk score for the customer based on various factors.</w:t>
      </w:r>
    </w:p>
    <w:p w14:paraId="5F2620E2" w14:textId="129F894C" w:rsidR="007A3096" w:rsidRPr="00EB744C" w:rsidRDefault="007A3096" w:rsidP="003C7882">
      <w:pPr>
        <w:pStyle w:val="ListParagraph"/>
        <w:numPr>
          <w:ilvl w:val="0"/>
          <w:numId w:val="14"/>
        </w:numPr>
        <w:spacing w:line="240" w:lineRule="auto"/>
        <w:ind w:left="270" w:hanging="27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>Involved in the analysis, design and development and testing phases of Software Development Life Cycle(SDLC)</w:t>
      </w:r>
      <w:r w:rsidR="004D2D00" w:rsidRPr="00EB744C">
        <w:rPr>
          <w:rFonts w:ascii="Calibri" w:hAnsi="Calibri" w:cs="Calibri"/>
        </w:rPr>
        <w:t xml:space="preserve"> of the project</w:t>
      </w:r>
      <w:r w:rsidRPr="00EB744C">
        <w:rPr>
          <w:rFonts w:ascii="Calibri" w:hAnsi="Calibri" w:cs="Calibri"/>
        </w:rPr>
        <w:t>.</w:t>
      </w:r>
    </w:p>
    <w:p w14:paraId="0D62DF3C" w14:textId="458F6204" w:rsidR="00BA435D" w:rsidRPr="00EB744C" w:rsidRDefault="00BA435D" w:rsidP="003C7882">
      <w:pPr>
        <w:pStyle w:val="ListParagraph"/>
        <w:numPr>
          <w:ilvl w:val="0"/>
          <w:numId w:val="14"/>
        </w:numPr>
        <w:spacing w:line="240" w:lineRule="auto"/>
        <w:ind w:left="270" w:hanging="27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 xml:space="preserve">Developed the front-end application using JSP, JSTL, HTML, CSS, Bootstrap and JavaScript, jQuery, AJAX. </w:t>
      </w:r>
    </w:p>
    <w:p w14:paraId="105AC014" w14:textId="1F32C48B" w:rsidR="004D2D00" w:rsidRPr="00EB744C" w:rsidRDefault="004D2D00" w:rsidP="003C7882">
      <w:pPr>
        <w:pStyle w:val="ListParagraph"/>
        <w:numPr>
          <w:ilvl w:val="0"/>
          <w:numId w:val="14"/>
        </w:numPr>
        <w:spacing w:line="240" w:lineRule="auto"/>
        <w:ind w:left="270" w:hanging="27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>Developed the backend services using Spring MV</w:t>
      </w:r>
      <w:r w:rsidR="00BA435D" w:rsidRPr="00EB744C">
        <w:rPr>
          <w:rFonts w:ascii="Calibri" w:hAnsi="Calibri" w:cs="Calibri"/>
        </w:rPr>
        <w:t>C, Servlets, JDBC, Hibernate and webservices</w:t>
      </w:r>
      <w:r w:rsidRPr="00EB744C">
        <w:rPr>
          <w:rFonts w:ascii="Calibri" w:hAnsi="Calibri" w:cs="Calibri"/>
        </w:rPr>
        <w:t>.</w:t>
      </w:r>
    </w:p>
    <w:p w14:paraId="061B8FD2" w14:textId="1A5D6CF4" w:rsidR="007A3096" w:rsidRPr="00EB744C" w:rsidRDefault="007A3096" w:rsidP="003C7882">
      <w:pPr>
        <w:pStyle w:val="ListParagraph"/>
        <w:numPr>
          <w:ilvl w:val="0"/>
          <w:numId w:val="14"/>
        </w:numPr>
        <w:spacing w:line="240" w:lineRule="auto"/>
        <w:ind w:left="270" w:hanging="27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 xml:space="preserve">Developed business modules </w:t>
      </w:r>
      <w:r w:rsidR="004D2D00" w:rsidRPr="00EB744C">
        <w:rPr>
          <w:rFonts w:ascii="Calibri" w:hAnsi="Calibri" w:cs="Calibri"/>
        </w:rPr>
        <w:t xml:space="preserve">using </w:t>
      </w:r>
      <w:r w:rsidRPr="00EB744C">
        <w:rPr>
          <w:rFonts w:ascii="Calibri" w:hAnsi="Calibri" w:cs="Calibri"/>
        </w:rPr>
        <w:t>Hibernate ORM and Spring Framework</w:t>
      </w:r>
      <w:r w:rsidR="003C7882" w:rsidRPr="00EB744C">
        <w:rPr>
          <w:rFonts w:ascii="Calibri" w:hAnsi="Calibri" w:cs="Calibri"/>
        </w:rPr>
        <w:t xml:space="preserve"> technologies with use of SQL and HQL to communicate with Database.</w:t>
      </w:r>
    </w:p>
    <w:p w14:paraId="0CE1B3E5" w14:textId="185F263C" w:rsidR="003C7882" w:rsidRPr="00EB744C" w:rsidRDefault="003C7882" w:rsidP="003C7882">
      <w:pPr>
        <w:pStyle w:val="ListParagraph"/>
        <w:numPr>
          <w:ilvl w:val="0"/>
          <w:numId w:val="14"/>
        </w:numPr>
        <w:spacing w:line="240" w:lineRule="auto"/>
        <w:ind w:left="270" w:hanging="27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>Developed and consumed RESTful web services using JAX-RS for internal web services communications.</w:t>
      </w:r>
    </w:p>
    <w:p w14:paraId="154A9C0C" w14:textId="7C603A0A" w:rsidR="00BA435D" w:rsidRPr="00EB744C" w:rsidRDefault="00BA435D" w:rsidP="00BA435D">
      <w:pPr>
        <w:spacing w:line="240" w:lineRule="auto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  <w:b/>
        </w:rPr>
        <w:t>Environment:</w:t>
      </w:r>
      <w:r w:rsidRPr="00EB744C">
        <w:rPr>
          <w:rFonts w:ascii="Calibri" w:hAnsi="Calibri" w:cs="Calibri"/>
        </w:rPr>
        <w:t xml:space="preserve"> Java, Spring MVC, JSP, JSTL, Servlets, Hibernate, HTML, CSS, Java Script, Bootstrap, JAX-RS, MySQL, JDBC, SVN, Maven, Jenkins, JUNIT.</w:t>
      </w:r>
    </w:p>
    <w:p w14:paraId="5F1DB73C" w14:textId="34636F37" w:rsidR="002A3A3C" w:rsidRPr="00C75F58" w:rsidRDefault="00C75F58" w:rsidP="002A3A3C">
      <w:pPr>
        <w:pStyle w:val="Heading2"/>
        <w:rPr>
          <w:rFonts w:ascii="Calibri" w:hAnsi="Calibri" w:cs="Calibri"/>
          <w:b/>
        </w:rPr>
      </w:pPr>
      <w:r w:rsidRPr="00C75F58">
        <w:rPr>
          <w:rFonts w:ascii="Calibri" w:hAnsi="Calibri" w:cs="Calibri"/>
          <w:b/>
          <w:i/>
          <w:color w:val="000000" w:themeColor="text1"/>
          <w:u w:val="single"/>
        </w:rPr>
        <w:t>Web Developer</w:t>
      </w:r>
      <w:r>
        <w:rPr>
          <w:rFonts w:ascii="Calibri" w:hAnsi="Calibri" w:cs="Calibri"/>
          <w:b/>
          <w:color w:val="000000" w:themeColor="text1"/>
        </w:rPr>
        <w:t xml:space="preserve">, </w:t>
      </w:r>
      <w:r w:rsidR="002A3A3C" w:rsidRPr="00C75F58">
        <w:rPr>
          <w:rFonts w:ascii="Calibri" w:hAnsi="Calibri" w:cs="Calibri"/>
          <w:b/>
          <w:color w:val="000000" w:themeColor="text1"/>
        </w:rPr>
        <w:t>Steel Plant, India</w:t>
      </w:r>
      <w:r w:rsidR="003C7882" w:rsidRPr="00C75F58">
        <w:rPr>
          <w:rFonts w:ascii="Calibri" w:hAnsi="Calibri" w:cs="Calibri"/>
          <w:b/>
          <w:color w:val="000000" w:themeColor="text1"/>
        </w:rPr>
        <w:tab/>
      </w:r>
      <w:r w:rsidR="003C7882" w:rsidRPr="00C75F58">
        <w:rPr>
          <w:rFonts w:ascii="Calibri" w:hAnsi="Calibri" w:cs="Calibri"/>
          <w:b/>
          <w:color w:val="000000" w:themeColor="text1"/>
        </w:rPr>
        <w:tab/>
      </w:r>
      <w:r w:rsidR="003C7882" w:rsidRPr="00C75F58">
        <w:rPr>
          <w:rFonts w:ascii="Calibri" w:hAnsi="Calibri" w:cs="Calibri"/>
          <w:b/>
          <w:color w:val="000000" w:themeColor="text1"/>
        </w:rPr>
        <w:tab/>
      </w:r>
      <w:r w:rsidR="003C7882" w:rsidRPr="00C75F58">
        <w:rPr>
          <w:rFonts w:ascii="Calibri" w:hAnsi="Calibri" w:cs="Calibri"/>
          <w:b/>
          <w:color w:val="000000" w:themeColor="text1"/>
        </w:rPr>
        <w:tab/>
      </w:r>
      <w:r w:rsidR="003C7882" w:rsidRPr="00C75F58">
        <w:rPr>
          <w:rFonts w:ascii="Calibri" w:hAnsi="Calibri" w:cs="Calibri"/>
          <w:b/>
          <w:color w:val="000000" w:themeColor="text1"/>
        </w:rPr>
        <w:tab/>
      </w:r>
      <w:r w:rsidR="003C7882" w:rsidRPr="00C75F58">
        <w:rPr>
          <w:rFonts w:ascii="Calibri" w:hAnsi="Calibri" w:cs="Calibri"/>
          <w:b/>
          <w:color w:val="000000" w:themeColor="text1"/>
        </w:rPr>
        <w:tab/>
      </w:r>
      <w:r>
        <w:rPr>
          <w:rFonts w:ascii="Calibri" w:hAnsi="Calibri" w:cs="Calibri"/>
          <w:b/>
          <w:color w:val="000000" w:themeColor="text1"/>
        </w:rPr>
        <w:t xml:space="preserve">             </w:t>
      </w:r>
      <w:r w:rsidR="003C7882" w:rsidRPr="00C75F58">
        <w:rPr>
          <w:rFonts w:ascii="Calibri" w:hAnsi="Calibri" w:cs="Calibri"/>
          <w:b/>
          <w:color w:val="000000" w:themeColor="text1"/>
        </w:rPr>
        <w:t>May 2014 – Aug 2014</w:t>
      </w:r>
    </w:p>
    <w:p w14:paraId="2F2FACC7" w14:textId="03353257" w:rsidR="002A3A3C" w:rsidRPr="00EB744C" w:rsidRDefault="002A3A3C" w:rsidP="003C7882">
      <w:pPr>
        <w:pStyle w:val="ListParagraph"/>
        <w:numPr>
          <w:ilvl w:val="0"/>
          <w:numId w:val="14"/>
        </w:numPr>
        <w:spacing w:line="240" w:lineRule="auto"/>
        <w:ind w:left="270" w:hanging="27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 xml:space="preserve">Developed a Web application </w:t>
      </w:r>
      <w:r w:rsidR="007A3096" w:rsidRPr="00EB744C">
        <w:rPr>
          <w:rFonts w:ascii="Calibri" w:hAnsi="Calibri" w:cs="Calibri"/>
        </w:rPr>
        <w:t>to</w:t>
      </w:r>
      <w:r w:rsidRPr="00EB744C">
        <w:rPr>
          <w:rFonts w:ascii="Calibri" w:hAnsi="Calibri" w:cs="Calibri"/>
        </w:rPr>
        <w:t xml:space="preserve"> facilitate loco movements in between various departments of the industry.</w:t>
      </w:r>
    </w:p>
    <w:p w14:paraId="53040969" w14:textId="77777777" w:rsidR="002A3A3C" w:rsidRPr="00EB744C" w:rsidRDefault="002A3A3C" w:rsidP="003C7882">
      <w:pPr>
        <w:pStyle w:val="ListParagraph"/>
        <w:numPr>
          <w:ilvl w:val="0"/>
          <w:numId w:val="14"/>
        </w:numPr>
        <w:spacing w:line="240" w:lineRule="auto"/>
        <w:ind w:left="270" w:hanging="27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>Analyzed business requirements and developed suitable design for the application.</w:t>
      </w:r>
    </w:p>
    <w:p w14:paraId="5CE9E70C" w14:textId="77777777" w:rsidR="002A3A3C" w:rsidRPr="00EB744C" w:rsidRDefault="002A3A3C" w:rsidP="003C7882">
      <w:pPr>
        <w:pStyle w:val="ListParagraph"/>
        <w:numPr>
          <w:ilvl w:val="0"/>
          <w:numId w:val="14"/>
        </w:numPr>
        <w:spacing w:line="240" w:lineRule="auto"/>
        <w:ind w:left="270" w:hanging="27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</w:rPr>
        <w:t>Involved in all phases of software development lifecycle of the project.</w:t>
      </w:r>
    </w:p>
    <w:p w14:paraId="14022AFB" w14:textId="39C27972" w:rsidR="004D2D00" w:rsidRPr="00EB744C" w:rsidRDefault="002A3A3C" w:rsidP="009B36CF">
      <w:pPr>
        <w:spacing w:line="240" w:lineRule="auto"/>
        <w:ind w:left="270" w:hanging="270"/>
        <w:jc w:val="both"/>
        <w:rPr>
          <w:rFonts w:ascii="Calibri" w:hAnsi="Calibri" w:cs="Calibri"/>
        </w:rPr>
      </w:pPr>
      <w:r w:rsidRPr="00EB744C">
        <w:rPr>
          <w:rFonts w:ascii="Calibri" w:hAnsi="Calibri" w:cs="Calibri"/>
          <w:b/>
        </w:rPr>
        <w:t>Environment</w:t>
      </w:r>
      <w:r w:rsidRPr="00EB744C">
        <w:rPr>
          <w:rFonts w:ascii="Calibri" w:hAnsi="Calibri" w:cs="Calibri"/>
        </w:rPr>
        <w:t>: Java, Servlets, Hibernate, JSP, HTML, CSS, JavaScript, XML, Oracle10g, Tomcat</w:t>
      </w:r>
      <w:r w:rsidR="003C7882" w:rsidRPr="00EB744C">
        <w:rPr>
          <w:rFonts w:ascii="Calibri" w:hAnsi="Calibri" w:cs="Calibri"/>
        </w:rPr>
        <w:t>.</w:t>
      </w:r>
    </w:p>
    <w:p w14:paraId="238560D3" w14:textId="14D7B135" w:rsidR="00BA435D" w:rsidRPr="009B36CF" w:rsidRDefault="009B36CF" w:rsidP="009B36CF">
      <w:pPr>
        <w:pStyle w:val="Heading1"/>
        <w:spacing w:after="0" w:line="276" w:lineRule="auto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Education</w:t>
      </w:r>
      <w:bookmarkStart w:id="0" w:name="_GoBack"/>
      <w:bookmarkEnd w:id="0"/>
    </w:p>
    <w:p w14:paraId="6581BBF2" w14:textId="36E51079" w:rsidR="00BA435D" w:rsidRPr="00C75F58" w:rsidRDefault="00A806E3" w:rsidP="00427E87">
      <w:pPr>
        <w:pStyle w:val="Heading2"/>
        <w:spacing w:line="240" w:lineRule="auto"/>
        <w:rPr>
          <w:rFonts w:ascii="Calibri" w:hAnsi="Calibri" w:cs="Calibri"/>
          <w:b/>
          <w:color w:val="000000" w:themeColor="text1"/>
        </w:rPr>
      </w:pPr>
      <w:r w:rsidRPr="00C75F58">
        <w:rPr>
          <w:rFonts w:ascii="Calibri" w:hAnsi="Calibri" w:cs="Calibri"/>
          <w:b/>
          <w:color w:val="000000" w:themeColor="text1"/>
        </w:rPr>
        <w:t>Kent State University</w:t>
      </w:r>
      <w:r w:rsidR="00427E87" w:rsidRPr="00C75F58">
        <w:rPr>
          <w:rFonts w:ascii="Calibri" w:hAnsi="Calibri" w:cs="Calibri"/>
          <w:b/>
          <w:color w:val="000000" w:themeColor="text1"/>
        </w:rPr>
        <w:t>, Kent, OH</w:t>
      </w:r>
      <w:r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ab/>
      </w:r>
      <w:r w:rsidR="00427E87" w:rsidRPr="00C75F58">
        <w:rPr>
          <w:rFonts w:ascii="Calibri" w:hAnsi="Calibri" w:cs="Calibri"/>
          <w:b/>
          <w:color w:val="000000" w:themeColor="text1"/>
        </w:rPr>
        <w:t xml:space="preserve">         </w:t>
      </w:r>
      <w:r w:rsidR="00C75F58">
        <w:rPr>
          <w:rFonts w:ascii="Calibri" w:hAnsi="Calibri" w:cs="Calibri"/>
          <w:b/>
          <w:color w:val="000000" w:themeColor="text1"/>
        </w:rPr>
        <w:t xml:space="preserve">     </w:t>
      </w:r>
      <w:r w:rsidRPr="00C75F58">
        <w:rPr>
          <w:rFonts w:ascii="Calibri" w:hAnsi="Calibri" w:cs="Calibri"/>
          <w:b/>
          <w:color w:val="000000" w:themeColor="text1"/>
        </w:rPr>
        <w:t>Aug 2016 – Dec 2017</w:t>
      </w:r>
    </w:p>
    <w:p w14:paraId="48F4D92E" w14:textId="16EA8DD9" w:rsidR="00BA435D" w:rsidRPr="00EB744C" w:rsidRDefault="00A806E3" w:rsidP="00427E87">
      <w:pPr>
        <w:spacing w:line="240" w:lineRule="auto"/>
        <w:rPr>
          <w:rFonts w:ascii="Calibri" w:hAnsi="Calibri" w:cs="Calibri"/>
        </w:rPr>
      </w:pPr>
      <w:r w:rsidRPr="00EB744C">
        <w:rPr>
          <w:rFonts w:ascii="Calibri" w:hAnsi="Calibri" w:cs="Calibri"/>
        </w:rPr>
        <w:t>Master’s in Computer Science – GPA 3.87/4</w:t>
      </w:r>
    </w:p>
    <w:p w14:paraId="0B45DED1" w14:textId="4B8A1679" w:rsidR="00EB744C" w:rsidRPr="00C75F58" w:rsidRDefault="00EB744C" w:rsidP="00EB744C">
      <w:pPr>
        <w:pStyle w:val="Heading2"/>
        <w:spacing w:line="240" w:lineRule="auto"/>
        <w:rPr>
          <w:rFonts w:ascii="Calibri" w:hAnsi="Calibri" w:cs="Calibri"/>
          <w:b/>
          <w:color w:val="000000" w:themeColor="text1"/>
        </w:rPr>
      </w:pPr>
      <w:r w:rsidRPr="00C75F58">
        <w:rPr>
          <w:rFonts w:ascii="Calibri" w:hAnsi="Calibri" w:cs="Calibri"/>
          <w:b/>
          <w:color w:val="000000" w:themeColor="text1"/>
        </w:rPr>
        <w:t>GMR Institute of Technology</w:t>
      </w:r>
      <w:r w:rsidRPr="00C75F58">
        <w:rPr>
          <w:rFonts w:ascii="Calibri" w:hAnsi="Calibri" w:cs="Calibri"/>
          <w:b/>
          <w:color w:val="000000" w:themeColor="text1"/>
        </w:rPr>
        <w:t xml:space="preserve">, </w:t>
      </w:r>
      <w:r w:rsidRPr="00C75F58">
        <w:rPr>
          <w:rFonts w:ascii="Calibri" w:hAnsi="Calibri" w:cs="Calibri"/>
          <w:b/>
          <w:color w:val="000000" w:themeColor="text1"/>
        </w:rPr>
        <w:t>AP</w:t>
      </w:r>
      <w:r w:rsidRPr="00C75F58">
        <w:rPr>
          <w:rFonts w:ascii="Calibri" w:hAnsi="Calibri" w:cs="Calibri"/>
          <w:b/>
          <w:color w:val="000000" w:themeColor="text1"/>
        </w:rPr>
        <w:t xml:space="preserve">, </w:t>
      </w:r>
      <w:r w:rsidRPr="00C75F58">
        <w:rPr>
          <w:rFonts w:ascii="Calibri" w:hAnsi="Calibri" w:cs="Calibri"/>
          <w:b/>
          <w:color w:val="000000" w:themeColor="text1"/>
        </w:rPr>
        <w:t>India</w:t>
      </w:r>
      <w:r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ab/>
      </w:r>
      <w:r w:rsidRPr="00C75F58">
        <w:rPr>
          <w:rFonts w:ascii="Calibri" w:hAnsi="Calibri" w:cs="Calibri"/>
          <w:b/>
          <w:color w:val="000000" w:themeColor="text1"/>
        </w:rPr>
        <w:t xml:space="preserve">         </w:t>
      </w:r>
      <w:r w:rsidR="00C75F58">
        <w:rPr>
          <w:rFonts w:ascii="Calibri" w:hAnsi="Calibri" w:cs="Calibri"/>
          <w:b/>
          <w:color w:val="000000" w:themeColor="text1"/>
        </w:rPr>
        <w:t xml:space="preserve">    </w:t>
      </w:r>
      <w:r w:rsidRPr="00C75F58">
        <w:rPr>
          <w:rFonts w:ascii="Calibri" w:hAnsi="Calibri" w:cs="Calibri"/>
          <w:b/>
          <w:color w:val="000000" w:themeColor="text1"/>
        </w:rPr>
        <w:t>Aug 201</w:t>
      </w:r>
      <w:r w:rsidR="00C75F58">
        <w:rPr>
          <w:rFonts w:ascii="Calibri" w:hAnsi="Calibri" w:cs="Calibri"/>
          <w:b/>
          <w:color w:val="000000" w:themeColor="text1"/>
        </w:rPr>
        <w:t>1</w:t>
      </w:r>
      <w:r w:rsidRPr="00C75F58">
        <w:rPr>
          <w:rFonts w:ascii="Calibri" w:hAnsi="Calibri" w:cs="Calibri"/>
          <w:b/>
          <w:color w:val="000000" w:themeColor="text1"/>
        </w:rPr>
        <w:t xml:space="preserve"> – </w:t>
      </w:r>
      <w:r w:rsidR="00C75F58">
        <w:rPr>
          <w:rFonts w:ascii="Calibri" w:hAnsi="Calibri" w:cs="Calibri"/>
          <w:b/>
          <w:color w:val="000000" w:themeColor="text1"/>
        </w:rPr>
        <w:t>May</w:t>
      </w:r>
      <w:r w:rsidRPr="00C75F58">
        <w:rPr>
          <w:rFonts w:ascii="Calibri" w:hAnsi="Calibri" w:cs="Calibri"/>
          <w:b/>
          <w:color w:val="000000" w:themeColor="text1"/>
        </w:rPr>
        <w:t xml:space="preserve"> 201</w:t>
      </w:r>
      <w:r w:rsidR="00C75F58">
        <w:rPr>
          <w:rFonts w:ascii="Calibri" w:hAnsi="Calibri" w:cs="Calibri"/>
          <w:b/>
          <w:color w:val="000000" w:themeColor="text1"/>
        </w:rPr>
        <w:t>5</w:t>
      </w:r>
    </w:p>
    <w:p w14:paraId="18EFF8AB" w14:textId="0AF12DFA" w:rsidR="005648FD" w:rsidRPr="00EB744C" w:rsidRDefault="00EB744C" w:rsidP="00C75F58">
      <w:pPr>
        <w:spacing w:line="240" w:lineRule="auto"/>
        <w:rPr>
          <w:rFonts w:ascii="Calibri" w:hAnsi="Calibri" w:cs="Calibri"/>
        </w:rPr>
      </w:pPr>
      <w:r w:rsidRPr="00EB744C">
        <w:rPr>
          <w:rFonts w:ascii="Calibri" w:hAnsi="Calibri" w:cs="Calibri"/>
        </w:rPr>
        <w:t>Master’s in Computer Science – GPA 3.</w:t>
      </w:r>
      <w:r w:rsidRPr="00EB744C">
        <w:rPr>
          <w:rFonts w:ascii="Calibri" w:hAnsi="Calibri" w:cs="Calibri"/>
        </w:rPr>
        <w:t>6</w:t>
      </w:r>
      <w:r w:rsidRPr="00EB744C">
        <w:rPr>
          <w:rFonts w:ascii="Calibri" w:hAnsi="Calibri" w:cs="Calibri"/>
        </w:rPr>
        <w:t>/4</w:t>
      </w:r>
    </w:p>
    <w:sectPr w:rsidR="005648FD" w:rsidRPr="00EB744C" w:rsidSect="00C75F58">
      <w:footerReference w:type="default" r:id="rId11"/>
      <w:pgSz w:w="12240" w:h="15840"/>
      <w:pgMar w:top="270" w:right="1080" w:bottom="45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0CD51" w14:textId="77777777" w:rsidR="00D20EF1" w:rsidRDefault="00D20EF1">
      <w:pPr>
        <w:spacing w:line="240" w:lineRule="auto"/>
      </w:pPr>
      <w:r>
        <w:separator/>
      </w:r>
    </w:p>
  </w:endnote>
  <w:endnote w:type="continuationSeparator" w:id="0">
    <w:p w14:paraId="51EBE5A9" w14:textId="77777777" w:rsidR="00D20EF1" w:rsidRDefault="00D20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1E894" w14:textId="77777777" w:rsidR="002B1664" w:rsidRDefault="002B1664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1DE12" w14:textId="77777777" w:rsidR="00D20EF1" w:rsidRDefault="00D20EF1">
      <w:pPr>
        <w:spacing w:line="240" w:lineRule="auto"/>
      </w:pPr>
      <w:r>
        <w:separator/>
      </w:r>
    </w:p>
  </w:footnote>
  <w:footnote w:type="continuationSeparator" w:id="0">
    <w:p w14:paraId="10C027B0" w14:textId="77777777" w:rsidR="00D20EF1" w:rsidRDefault="00D20E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7746E"/>
    <w:multiLevelType w:val="hybridMultilevel"/>
    <w:tmpl w:val="A22AC75A"/>
    <w:lvl w:ilvl="0" w:tplc="547A3A6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D2C3D"/>
    <w:multiLevelType w:val="hybridMultilevel"/>
    <w:tmpl w:val="62AC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7C5124"/>
    <w:multiLevelType w:val="hybridMultilevel"/>
    <w:tmpl w:val="0B6C6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4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1E"/>
    <w:rsid w:val="00040690"/>
    <w:rsid w:val="000425C6"/>
    <w:rsid w:val="000C5155"/>
    <w:rsid w:val="000F1DC7"/>
    <w:rsid w:val="00143DD4"/>
    <w:rsid w:val="001764A6"/>
    <w:rsid w:val="001E55FC"/>
    <w:rsid w:val="002A091E"/>
    <w:rsid w:val="002A3A3C"/>
    <w:rsid w:val="002B1664"/>
    <w:rsid w:val="002F47D4"/>
    <w:rsid w:val="00337C64"/>
    <w:rsid w:val="003C7882"/>
    <w:rsid w:val="003E7996"/>
    <w:rsid w:val="003F24BB"/>
    <w:rsid w:val="003F3B40"/>
    <w:rsid w:val="00427E87"/>
    <w:rsid w:val="004658AF"/>
    <w:rsid w:val="00490268"/>
    <w:rsid w:val="004C3892"/>
    <w:rsid w:val="004D2D00"/>
    <w:rsid w:val="005648FD"/>
    <w:rsid w:val="005B7925"/>
    <w:rsid w:val="006D3B8E"/>
    <w:rsid w:val="006D561B"/>
    <w:rsid w:val="006E61DE"/>
    <w:rsid w:val="00712145"/>
    <w:rsid w:val="007143C3"/>
    <w:rsid w:val="00726583"/>
    <w:rsid w:val="0073379B"/>
    <w:rsid w:val="007A3096"/>
    <w:rsid w:val="007C51D0"/>
    <w:rsid w:val="007C6D48"/>
    <w:rsid w:val="008B2D0D"/>
    <w:rsid w:val="008E1F80"/>
    <w:rsid w:val="00971A48"/>
    <w:rsid w:val="009B36CF"/>
    <w:rsid w:val="00A806E3"/>
    <w:rsid w:val="00B0548E"/>
    <w:rsid w:val="00B06F91"/>
    <w:rsid w:val="00B550F6"/>
    <w:rsid w:val="00BA435D"/>
    <w:rsid w:val="00BD5B36"/>
    <w:rsid w:val="00BE5218"/>
    <w:rsid w:val="00C056DC"/>
    <w:rsid w:val="00C74AEB"/>
    <w:rsid w:val="00C75F58"/>
    <w:rsid w:val="00C773C5"/>
    <w:rsid w:val="00C93811"/>
    <w:rsid w:val="00D136AC"/>
    <w:rsid w:val="00D20EF1"/>
    <w:rsid w:val="00D54540"/>
    <w:rsid w:val="00D77989"/>
    <w:rsid w:val="00DB7951"/>
    <w:rsid w:val="00DE55F0"/>
    <w:rsid w:val="00E10969"/>
    <w:rsid w:val="00EB744C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80EF8"/>
  <w15:chartTrackingRefBased/>
  <w15:docId w15:val="{AA1EE422-44B5-49D0-8AD3-29DE7A2D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A09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kshitg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deekshitg1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ekshit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kshit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C3B8229B0344CAA1462747D105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7F62-74A6-4D21-BE16-7115C531A3C1}"/>
      </w:docPartPr>
      <w:docPartBody>
        <w:p w:rsidR="00842F9D" w:rsidRDefault="00842F9D">
          <w:pPr>
            <w:pStyle w:val="BEC3B8229B0344CAA1462747D105E3C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9D"/>
    <w:rsid w:val="0084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630802AC9942E8A502F423FEA50D6C">
    <w:name w:val="8E630802AC9942E8A502F423FEA50D6C"/>
  </w:style>
  <w:style w:type="paragraph" w:customStyle="1" w:styleId="CA7BD14496594A19AC24426830627F86">
    <w:name w:val="CA7BD14496594A19AC24426830627F86"/>
  </w:style>
  <w:style w:type="paragraph" w:customStyle="1" w:styleId="5AC887B25F5B492089FB03DE1DBA7383">
    <w:name w:val="5AC887B25F5B492089FB03DE1DBA7383"/>
  </w:style>
  <w:style w:type="paragraph" w:customStyle="1" w:styleId="B0FFAD14D67A4F159C41CB52B3A44BB4">
    <w:name w:val="B0FFAD14D67A4F159C41CB52B3A44BB4"/>
  </w:style>
  <w:style w:type="paragraph" w:customStyle="1" w:styleId="6098AD5509A74CC2B2CBDFD5754C11A4">
    <w:name w:val="6098AD5509A74CC2B2CBDFD5754C11A4"/>
  </w:style>
  <w:style w:type="paragraph" w:customStyle="1" w:styleId="8309AADBA4594A3AB4E6191EF110A61B">
    <w:name w:val="8309AADBA4594A3AB4E6191EF110A61B"/>
  </w:style>
  <w:style w:type="paragraph" w:customStyle="1" w:styleId="DF452F4CDCD44CB28AB81C2624B5C61E">
    <w:name w:val="DF452F4CDCD44CB28AB81C2624B5C61E"/>
  </w:style>
  <w:style w:type="paragraph" w:customStyle="1" w:styleId="60C6370F54FF467E90ABAE54BB97E7A9">
    <w:name w:val="60C6370F54FF467E90ABAE54BB97E7A9"/>
  </w:style>
  <w:style w:type="paragraph" w:customStyle="1" w:styleId="5BCD89C27DA348C6B0ABABE77804E9AD">
    <w:name w:val="5BCD89C27DA348C6B0ABABE77804E9AD"/>
  </w:style>
  <w:style w:type="paragraph" w:customStyle="1" w:styleId="BEC3B8229B0344CAA1462747D105E3C8">
    <w:name w:val="BEC3B8229B0344CAA1462747D105E3C8"/>
  </w:style>
  <w:style w:type="paragraph" w:customStyle="1" w:styleId="73D299338F67401EADED5F7CA4D1A654">
    <w:name w:val="73D299338F67401EADED5F7CA4D1A654"/>
  </w:style>
  <w:style w:type="paragraph" w:customStyle="1" w:styleId="3F520136FE12471A822D5F00C03C6B7D">
    <w:name w:val="3F520136FE12471A822D5F00C03C6B7D"/>
  </w:style>
  <w:style w:type="paragraph" w:customStyle="1" w:styleId="C814A35DA51F408F80D98303DF16BB6C">
    <w:name w:val="C814A35DA51F408F80D98303DF16BB6C"/>
  </w:style>
  <w:style w:type="paragraph" w:customStyle="1" w:styleId="99867D3DB8BD4E02A36FBE74526264F5">
    <w:name w:val="99867D3DB8BD4E02A36FBE74526264F5"/>
  </w:style>
  <w:style w:type="paragraph" w:customStyle="1" w:styleId="A6AF9935CDE04E3FBF8961EA4DC271A8">
    <w:name w:val="A6AF9935CDE04E3FBF8961EA4DC271A8"/>
  </w:style>
  <w:style w:type="paragraph" w:customStyle="1" w:styleId="C6E36B0F9D364AF9A072AA2A9B8B6D5A">
    <w:name w:val="C6E36B0F9D364AF9A072AA2A9B8B6D5A"/>
  </w:style>
  <w:style w:type="paragraph" w:customStyle="1" w:styleId="121CCEB4E0B34934AC75C42A36022DF8">
    <w:name w:val="121CCEB4E0B34934AC75C42A36022DF8"/>
  </w:style>
  <w:style w:type="paragraph" w:customStyle="1" w:styleId="28CE00D977324372B5C7DFBEB118AA36">
    <w:name w:val="28CE00D977324372B5C7DFBEB118AA36"/>
  </w:style>
  <w:style w:type="paragraph" w:customStyle="1" w:styleId="3B7497D687D94787BCEB8FFBCCF95D59">
    <w:name w:val="3B7497D687D94787BCEB8FFBCCF95D59"/>
  </w:style>
  <w:style w:type="paragraph" w:customStyle="1" w:styleId="3351D3B9D5774F44B2C0C1EC9AF4C8B6">
    <w:name w:val="3351D3B9D5774F44B2C0C1EC9AF4C8B6"/>
  </w:style>
  <w:style w:type="paragraph" w:customStyle="1" w:styleId="99F8AACE7E05495CB4E2E64E764404C0">
    <w:name w:val="99F8AACE7E05495CB4E2E64E764404C0"/>
  </w:style>
  <w:style w:type="paragraph" w:customStyle="1" w:styleId="26DB839EFE4F473B8BCD0E8239F2A701">
    <w:name w:val="26DB839EFE4F473B8BCD0E8239F2A701"/>
  </w:style>
  <w:style w:type="paragraph" w:customStyle="1" w:styleId="EB79ADF9F511404FB677D0EBBA37F763">
    <w:name w:val="EB79ADF9F511404FB677D0EBBA37F763"/>
  </w:style>
  <w:style w:type="paragraph" w:customStyle="1" w:styleId="7FBBA7E7937943C0B957B98A31B77596">
    <w:name w:val="7FBBA7E7937943C0B957B98A31B77596"/>
  </w:style>
  <w:style w:type="paragraph" w:customStyle="1" w:styleId="263B6768DF5240EDB9B96FBDD2C21203">
    <w:name w:val="263B6768DF5240EDB9B96FBDD2C21203"/>
  </w:style>
  <w:style w:type="paragraph" w:customStyle="1" w:styleId="13648FA23FFB4494B1FFB0074794D692">
    <w:name w:val="13648FA23FFB4494B1FFB0074794D692"/>
  </w:style>
  <w:style w:type="paragraph" w:customStyle="1" w:styleId="43D5A6F019CA484F9227E05DB648A7B0">
    <w:name w:val="43D5A6F019CA484F9227E05DB648A7B0"/>
    <w:rsid w:val="00842F9D"/>
  </w:style>
  <w:style w:type="paragraph" w:customStyle="1" w:styleId="C7C08034279B4C81BD9BC14BDEF5BD97">
    <w:name w:val="C7C08034279B4C81BD9BC14BDEF5BD97"/>
    <w:rsid w:val="00842F9D"/>
  </w:style>
  <w:style w:type="paragraph" w:customStyle="1" w:styleId="B27890C36A81446C9DD414B96FC9D9A7">
    <w:name w:val="B27890C36A81446C9DD414B96FC9D9A7"/>
    <w:rsid w:val="00842F9D"/>
  </w:style>
  <w:style w:type="paragraph" w:customStyle="1" w:styleId="D006B12D0B03463CB48C39654995D5D7">
    <w:name w:val="D006B12D0B03463CB48C39654995D5D7"/>
    <w:rsid w:val="00842F9D"/>
  </w:style>
  <w:style w:type="paragraph" w:customStyle="1" w:styleId="7B48EC82164545C4945BA6459D87087E">
    <w:name w:val="7B48EC82164545C4945BA6459D87087E"/>
    <w:rsid w:val="00842F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164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Duth Deekshit</dc:creator>
  <cp:keywords/>
  <dc:description/>
  <cp:lastModifiedBy>Sai Duth Deekshit</cp:lastModifiedBy>
  <cp:revision>1</cp:revision>
  <dcterms:created xsi:type="dcterms:W3CDTF">2018-04-16T00:08:00Z</dcterms:created>
  <dcterms:modified xsi:type="dcterms:W3CDTF">2018-04-16T16:31:00Z</dcterms:modified>
</cp:coreProperties>
</file>